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EB98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C800C3B" wp14:editId="37622A58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51C8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03EB2D5E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70381C1A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339B110D" w14:textId="77B8C092" w:rsidR="00372854" w:rsidRPr="00A25F6B" w:rsidRDefault="007D499C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 w:rsidRPr="007D499C">
        <w:rPr>
          <w:b w:val="0"/>
          <w:color w:val="000000" w:themeColor="text1"/>
          <w:sz w:val="28"/>
          <w:szCs w:val="28"/>
          <w:highlight w:val="yellow"/>
        </w:rPr>
        <w:t>NOME DO CURSO</w:t>
      </w:r>
    </w:p>
    <w:p w14:paraId="4D4686F4" w14:textId="6E73EFC7" w:rsidR="00E66E98" w:rsidRDefault="004F5A39" w:rsidP="00E66E98">
      <w:pPr>
        <w:pStyle w:val="07-FolhadeRosto"/>
      </w:pPr>
      <w:r>
        <w:rPr>
          <w:b w:val="0"/>
          <w:sz w:val="28"/>
          <w:szCs w:val="28"/>
        </w:rPr>
        <w:t>desenvolvimento web back end</w:t>
      </w:r>
    </w:p>
    <w:p w14:paraId="25B42C1D" w14:textId="77777777" w:rsidR="008F612E" w:rsidRDefault="008F612E" w:rsidP="00E66E98">
      <w:pPr>
        <w:pStyle w:val="07-FolhadeRosto"/>
      </w:pPr>
    </w:p>
    <w:p w14:paraId="0C0D167A" w14:textId="77777777" w:rsidR="00E66E98" w:rsidRDefault="00E66E98" w:rsidP="00E66E98">
      <w:pPr>
        <w:pStyle w:val="07-FolhadeRosto"/>
      </w:pPr>
    </w:p>
    <w:p w14:paraId="6D23F3CD" w14:textId="77777777" w:rsidR="00E66E98" w:rsidRDefault="00E66E98" w:rsidP="00E66E98"/>
    <w:p w14:paraId="174CE321" w14:textId="77777777" w:rsidR="00E66E98" w:rsidRDefault="00E66E98" w:rsidP="00E66E98"/>
    <w:p w14:paraId="7BB232F0" w14:textId="77777777" w:rsidR="00E66E98" w:rsidRDefault="00E66E98" w:rsidP="00E66E98"/>
    <w:p w14:paraId="7E592C1A" w14:textId="77777777" w:rsidR="00E66E98" w:rsidRDefault="00E66E98" w:rsidP="00E66E98"/>
    <w:p w14:paraId="3DFDD8A8" w14:textId="77777777" w:rsidR="00E66E98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73572D48" w14:textId="6F841109" w:rsidR="004F5A39" w:rsidRPr="00F51F42" w:rsidRDefault="004F5A39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caderno de exercicios e respostas</w:t>
      </w:r>
    </w:p>
    <w:p w14:paraId="4E6D7E92" w14:textId="77777777" w:rsidR="00E66E98" w:rsidRDefault="00E66E98" w:rsidP="00E66E98"/>
    <w:p w14:paraId="599D8333" w14:textId="77777777" w:rsidR="008F612E" w:rsidRDefault="008F612E" w:rsidP="00E66E98"/>
    <w:p w14:paraId="0ABF2568" w14:textId="77777777" w:rsidR="00E66E98" w:rsidRDefault="00E66E98" w:rsidP="00E66E98"/>
    <w:p w14:paraId="620AAD25" w14:textId="77777777" w:rsidR="00A96CE3" w:rsidRDefault="00A96CE3" w:rsidP="00E66E98"/>
    <w:p w14:paraId="4EA13E48" w14:textId="77777777" w:rsidR="00A96CE3" w:rsidRDefault="00A96CE3" w:rsidP="00E66E98"/>
    <w:p w14:paraId="1ADF21D5" w14:textId="77777777" w:rsidR="00A96CE3" w:rsidRDefault="00A96CE3" w:rsidP="00E66E98"/>
    <w:p w14:paraId="7D219B67" w14:textId="77777777" w:rsidR="00A96CE3" w:rsidRDefault="00A96CE3" w:rsidP="00E66E98"/>
    <w:p w14:paraId="0D53B303" w14:textId="77777777" w:rsidR="00A96CE3" w:rsidRPr="00372854" w:rsidRDefault="00A96CE3" w:rsidP="00E66E98"/>
    <w:p w14:paraId="5F071F7A" w14:textId="77777777" w:rsidR="00A96CE3" w:rsidRPr="001832B6" w:rsidRDefault="00A25F6B" w:rsidP="00A96CE3">
      <w:pPr>
        <w:pStyle w:val="07-FolhadeRosto"/>
        <w:jc w:val="right"/>
        <w:rPr>
          <w:b w:val="0"/>
          <w:highlight w:val="yellow"/>
        </w:rPr>
      </w:pPr>
      <w:r w:rsidRPr="001832B6">
        <w:rPr>
          <w:b w:val="0"/>
          <w:highlight w:val="yellow"/>
        </w:rPr>
        <w:t xml:space="preserve">nome </w:t>
      </w:r>
      <w:r w:rsidR="00516CE2" w:rsidRPr="001832B6">
        <w:rPr>
          <w:b w:val="0"/>
          <w:highlight w:val="yellow"/>
        </w:rPr>
        <w:t>aluno</w:t>
      </w:r>
      <w:r w:rsidR="004F44EC" w:rsidRPr="001832B6">
        <w:rPr>
          <w:b w:val="0"/>
          <w:highlight w:val="yellow"/>
        </w:rPr>
        <w:t xml:space="preserve"> – RU: 1234567</w:t>
      </w:r>
    </w:p>
    <w:p w14:paraId="17949D48" w14:textId="77777777"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14:paraId="3B628150" w14:textId="77777777" w:rsidR="00E66E98" w:rsidRDefault="00E66E98" w:rsidP="00E66E98">
      <w:pPr>
        <w:jc w:val="left"/>
      </w:pPr>
    </w:p>
    <w:p w14:paraId="4D07AFB4" w14:textId="77777777" w:rsidR="00E66E98" w:rsidRDefault="00E66E98" w:rsidP="00E66E98"/>
    <w:p w14:paraId="3AEC7DD5" w14:textId="77777777" w:rsidR="00E66E98" w:rsidRDefault="00E66E98" w:rsidP="00E66E98"/>
    <w:p w14:paraId="1DA42E5F" w14:textId="77777777" w:rsidR="00A96CE3" w:rsidRDefault="00A96CE3" w:rsidP="00E66E98"/>
    <w:p w14:paraId="3E93ABC2" w14:textId="77777777" w:rsidR="00A96CE3" w:rsidRDefault="00A96CE3" w:rsidP="00E66E98"/>
    <w:p w14:paraId="423102A0" w14:textId="77777777" w:rsidR="00A96CE3" w:rsidRDefault="00A96CE3" w:rsidP="00E66E98"/>
    <w:p w14:paraId="6D3E8319" w14:textId="77777777" w:rsidR="00372854" w:rsidRDefault="00372854" w:rsidP="00E66E98"/>
    <w:p w14:paraId="12384128" w14:textId="77777777" w:rsidR="00E66E98" w:rsidRDefault="00E66E98" w:rsidP="00E66E98"/>
    <w:p w14:paraId="132864BD" w14:textId="77777777" w:rsidR="00E66E98" w:rsidRDefault="00E66E98" w:rsidP="00E66E98"/>
    <w:p w14:paraId="0FAD6BE6" w14:textId="77777777" w:rsidR="00E66E98" w:rsidRPr="001832B6" w:rsidRDefault="00A25F6B" w:rsidP="00E66E98">
      <w:pPr>
        <w:pStyle w:val="07-FolhadeRosto"/>
        <w:rPr>
          <w:b w:val="0"/>
          <w:highlight w:val="yellow"/>
        </w:rPr>
      </w:pPr>
      <w:r w:rsidRPr="001832B6">
        <w:rPr>
          <w:b w:val="0"/>
          <w:highlight w:val="yellow"/>
        </w:rPr>
        <w:t>sua cidade</w:t>
      </w:r>
      <w:r w:rsidR="00DF2946" w:rsidRPr="001832B6">
        <w:rPr>
          <w:b w:val="0"/>
          <w:highlight w:val="yellow"/>
        </w:rPr>
        <w:t xml:space="preserve"> </w:t>
      </w:r>
      <w:r w:rsidRPr="001832B6">
        <w:rPr>
          <w:b w:val="0"/>
          <w:highlight w:val="yellow"/>
        </w:rPr>
        <w:t>–</w:t>
      </w:r>
      <w:r w:rsidR="00DF2946" w:rsidRPr="001832B6">
        <w:rPr>
          <w:b w:val="0"/>
          <w:highlight w:val="yellow"/>
        </w:rPr>
        <w:t xml:space="preserve"> </w:t>
      </w:r>
      <w:r w:rsidRPr="001832B6">
        <w:rPr>
          <w:b w:val="0"/>
          <w:highlight w:val="yellow"/>
        </w:rPr>
        <w:t>seu estado</w:t>
      </w:r>
    </w:p>
    <w:p w14:paraId="0B1103BD" w14:textId="7A3AD44A" w:rsidR="00A96CE3" w:rsidRPr="00372854" w:rsidRDefault="009D2DE4" w:rsidP="00E66E98">
      <w:pPr>
        <w:pStyle w:val="07-FolhadeRosto"/>
        <w:rPr>
          <w:b w:val="0"/>
        </w:rPr>
      </w:pPr>
      <w:r>
        <w:rPr>
          <w:b w:val="0"/>
        </w:rPr>
        <w:t>202</w:t>
      </w:r>
      <w:r w:rsidR="00B01500">
        <w:rPr>
          <w:b w:val="0"/>
        </w:rPr>
        <w:t>5</w:t>
      </w:r>
    </w:p>
    <w:p w14:paraId="130DA0BB" w14:textId="77777777" w:rsidR="00811018" w:rsidRDefault="004F5A39" w:rsidP="004F5A39">
      <w:pPr>
        <w:jc w:val="center"/>
        <w:rPr>
          <w:b/>
          <w:caps/>
        </w:rPr>
      </w:pPr>
      <w:r>
        <w:rPr>
          <w:b/>
          <w:caps/>
        </w:rPr>
        <w:br w:type="page"/>
      </w:r>
    </w:p>
    <w:p w14:paraId="1FFD95CA" w14:textId="77777777" w:rsidR="00811018" w:rsidRDefault="00811018" w:rsidP="004F5A39">
      <w:pPr>
        <w:jc w:val="center"/>
        <w:rPr>
          <w:b/>
          <w:caps/>
        </w:rPr>
      </w:pPr>
      <w:r>
        <w:rPr>
          <w:b/>
          <w:caps/>
        </w:rPr>
        <w:lastRenderedPageBreak/>
        <w:t>ATIVIDADE PRÁTICA</w:t>
      </w:r>
    </w:p>
    <w:p w14:paraId="0E8BA2BA" w14:textId="77777777" w:rsidR="000D494C" w:rsidRDefault="000D494C" w:rsidP="004F5A39">
      <w:pPr>
        <w:jc w:val="center"/>
        <w:rPr>
          <w:b/>
          <w:caps/>
        </w:rPr>
      </w:pPr>
    </w:p>
    <w:p w14:paraId="6D4B1E51" w14:textId="578EC9E8" w:rsidR="000D494C" w:rsidRDefault="000D494C" w:rsidP="004F5A39">
      <w:pPr>
        <w:jc w:val="center"/>
        <w:rPr>
          <w:b/>
          <w:caps/>
        </w:rPr>
      </w:pPr>
      <w:r>
        <w:rPr>
          <w:b/>
          <w:caps/>
          <w:highlight w:val="yellow"/>
        </w:rPr>
        <w:t xml:space="preserve">cole aqui o </w:t>
      </w:r>
      <w:r w:rsidRPr="000D494C">
        <w:rPr>
          <w:b/>
          <w:caps/>
          <w:highlight w:val="yellow"/>
        </w:rPr>
        <w:t xml:space="preserve">LINK </w:t>
      </w:r>
      <w:r>
        <w:rPr>
          <w:b/>
          <w:caps/>
          <w:highlight w:val="yellow"/>
        </w:rPr>
        <w:t xml:space="preserve">PARA SEU </w:t>
      </w:r>
      <w:r w:rsidRPr="000D494C">
        <w:rPr>
          <w:b/>
          <w:caps/>
          <w:highlight w:val="yellow"/>
        </w:rPr>
        <w:t>PROJETO NO GITHUB OU SIMILAR</w:t>
      </w:r>
    </w:p>
    <w:p w14:paraId="5B7575ED" w14:textId="77777777" w:rsidR="00811018" w:rsidRDefault="00811018" w:rsidP="004F5A39">
      <w:pPr>
        <w:jc w:val="center"/>
        <w:rPr>
          <w:b/>
          <w:caps/>
        </w:rPr>
      </w:pPr>
    </w:p>
    <w:p w14:paraId="1C1F2AFB" w14:textId="5F2B6CE6" w:rsidR="004F5A39" w:rsidRPr="004F5A39" w:rsidRDefault="004F5A39" w:rsidP="004F5A39">
      <w:pPr>
        <w:jc w:val="center"/>
      </w:pPr>
      <w:r w:rsidRPr="004F5A39">
        <w:rPr>
          <w:rFonts w:ascii="Arial" w:hAnsi="Arial" w:cs="Arial"/>
          <w:b/>
          <w:bCs/>
        </w:rPr>
        <w:t xml:space="preserve">Prints dos testes realizados no </w:t>
      </w:r>
      <w:proofErr w:type="spellStart"/>
      <w:r w:rsidRPr="004F5A39">
        <w:rPr>
          <w:rFonts w:ascii="Arial" w:hAnsi="Arial" w:cs="Arial"/>
          <w:b/>
          <w:bCs/>
        </w:rPr>
        <w:t>Postman</w:t>
      </w:r>
      <w:proofErr w:type="spellEnd"/>
      <w:r w:rsidRPr="004F5A39">
        <w:rPr>
          <w:rFonts w:ascii="Arial" w:hAnsi="Arial" w:cs="Arial"/>
          <w:b/>
          <w:bCs/>
        </w:rPr>
        <w:t>, demonstrando cada funcionalidade da API.</w:t>
      </w:r>
    </w:p>
    <w:p w14:paraId="5EB335AE" w14:textId="77777777" w:rsidR="004F5A39" w:rsidRDefault="004F5A39" w:rsidP="004F5A39">
      <w:pPr>
        <w:rPr>
          <w:b/>
          <w:bCs/>
        </w:rPr>
      </w:pPr>
    </w:p>
    <w:p w14:paraId="74259B6F" w14:textId="1264EA13" w:rsidR="004F5A39" w:rsidRDefault="004F5A39" w:rsidP="004F5A39">
      <w:pPr>
        <w:rPr>
          <w:rFonts w:ascii="Arial" w:hAnsi="Arial" w:cs="Arial"/>
          <w:b/>
          <w:bCs/>
          <w:szCs w:val="24"/>
        </w:rPr>
      </w:pPr>
      <w:r w:rsidRPr="004F5A39">
        <w:rPr>
          <w:rFonts w:ascii="Arial" w:hAnsi="Arial" w:cs="Arial"/>
          <w:b/>
          <w:bCs/>
          <w:szCs w:val="24"/>
        </w:rPr>
        <w:t>Teste 1</w:t>
      </w:r>
      <w:r w:rsidR="00811018">
        <w:rPr>
          <w:rFonts w:ascii="Arial" w:hAnsi="Arial" w:cs="Arial"/>
          <w:b/>
          <w:bCs/>
          <w:szCs w:val="24"/>
        </w:rPr>
        <w:t xml:space="preserve"> - </w:t>
      </w:r>
      <w:r w:rsidRPr="00966FD7">
        <w:rPr>
          <w:rFonts w:ascii="Arial" w:hAnsi="Arial" w:cs="Arial"/>
          <w:b/>
          <w:bCs/>
          <w:szCs w:val="24"/>
        </w:rPr>
        <w:t>Inserir nov</w:t>
      </w:r>
      <w:r w:rsidRPr="004F5A39">
        <w:rPr>
          <w:rFonts w:ascii="Arial" w:hAnsi="Arial" w:cs="Arial"/>
          <w:b/>
          <w:bCs/>
          <w:szCs w:val="24"/>
        </w:rPr>
        <w:t>as tarefas</w:t>
      </w:r>
      <w:r w:rsidRPr="00966FD7">
        <w:rPr>
          <w:rFonts w:ascii="Arial" w:hAnsi="Arial" w:cs="Arial"/>
          <w:b/>
          <w:bCs/>
          <w:szCs w:val="24"/>
        </w:rPr>
        <w:t xml:space="preserve"> e verificar se aparecem na lista.</w:t>
      </w:r>
    </w:p>
    <w:p w14:paraId="5308503B" w14:textId="77777777" w:rsidR="004F5A39" w:rsidRPr="004F5A39" w:rsidRDefault="004F5A39" w:rsidP="004F5A39">
      <w:pPr>
        <w:rPr>
          <w:rFonts w:ascii="Arial" w:hAnsi="Arial" w:cs="Arial"/>
          <w:b/>
          <w:bCs/>
          <w:szCs w:val="24"/>
        </w:rPr>
      </w:pPr>
    </w:p>
    <w:p w14:paraId="61C8F75F" w14:textId="0B5230EE" w:rsidR="004F5A39" w:rsidRDefault="004F5A39" w:rsidP="004F5A39">
      <w:pPr>
        <w:rPr>
          <w:rFonts w:ascii="Arial" w:hAnsi="Arial" w:cs="Arial"/>
          <w:szCs w:val="24"/>
        </w:rPr>
      </w:pPr>
      <w:r w:rsidRPr="004F5A39">
        <w:rPr>
          <w:rFonts w:ascii="Arial" w:hAnsi="Arial" w:cs="Arial"/>
          <w:szCs w:val="24"/>
        </w:rPr>
        <w:t xml:space="preserve">Insira </w:t>
      </w:r>
      <w:r w:rsidRPr="004F5A39">
        <w:rPr>
          <w:rFonts w:ascii="Arial" w:hAnsi="Arial" w:cs="Arial"/>
          <w:b/>
          <w:bCs/>
          <w:szCs w:val="24"/>
        </w:rPr>
        <w:t>3 tarefas</w:t>
      </w:r>
      <w:r w:rsidRPr="004F5A39">
        <w:rPr>
          <w:rFonts w:ascii="Arial" w:hAnsi="Arial" w:cs="Arial"/>
          <w:szCs w:val="24"/>
        </w:rPr>
        <w:t xml:space="preserve">, sendo que uma delas deverá </w:t>
      </w:r>
      <w:proofErr w:type="gramStart"/>
      <w:r w:rsidRPr="004F5A39">
        <w:rPr>
          <w:rFonts w:ascii="Arial" w:hAnsi="Arial" w:cs="Arial"/>
          <w:szCs w:val="24"/>
        </w:rPr>
        <w:t>obedecer o</w:t>
      </w:r>
      <w:proofErr w:type="gramEnd"/>
      <w:r w:rsidRPr="004F5A39">
        <w:rPr>
          <w:rFonts w:ascii="Arial" w:hAnsi="Arial" w:cs="Arial"/>
          <w:szCs w:val="24"/>
        </w:rPr>
        <w:t xml:space="preserve"> critério abaixo:</w:t>
      </w:r>
    </w:p>
    <w:p w14:paraId="6E09DC38" w14:textId="77777777" w:rsidR="004F5A39" w:rsidRPr="004F5A39" w:rsidRDefault="004F5A39" w:rsidP="004F5A39">
      <w:pPr>
        <w:rPr>
          <w:rFonts w:ascii="Arial" w:hAnsi="Arial" w:cs="Arial"/>
          <w:szCs w:val="24"/>
        </w:rPr>
      </w:pPr>
    </w:p>
    <w:p w14:paraId="75C6CFB3" w14:textId="40474214" w:rsidR="004F5A39" w:rsidRPr="00102F21" w:rsidRDefault="004F5A39" w:rsidP="004F5A39">
      <w:pPr>
        <w:rPr>
          <w:rFonts w:ascii="Arial" w:hAnsi="Arial" w:cs="Arial"/>
          <w:color w:val="FF0000"/>
          <w:szCs w:val="24"/>
        </w:rPr>
      </w:pPr>
      <w:r w:rsidRPr="00102F21">
        <w:rPr>
          <w:rFonts w:ascii="Arial" w:hAnsi="Arial" w:cs="Arial"/>
          <w:color w:val="FF0000"/>
          <w:szCs w:val="24"/>
        </w:rPr>
        <w:t xml:space="preserve">Inserir como </w:t>
      </w:r>
      <w:proofErr w:type="gramStart"/>
      <w:r w:rsidRPr="00102F21">
        <w:rPr>
          <w:rFonts w:ascii="Arial" w:hAnsi="Arial" w:cs="Arial"/>
          <w:color w:val="FF0000"/>
          <w:szCs w:val="24"/>
        </w:rPr>
        <w:t xml:space="preserve">tarefa  </w:t>
      </w:r>
      <w:r w:rsidRPr="00102F21">
        <w:rPr>
          <w:rFonts w:ascii="Arial" w:hAnsi="Arial" w:cs="Arial"/>
          <w:b/>
          <w:bCs/>
          <w:color w:val="FF0000"/>
          <w:szCs w:val="24"/>
        </w:rPr>
        <w:t>Desenvolvimento</w:t>
      </w:r>
      <w:proofErr w:type="gramEnd"/>
      <w:r w:rsidRPr="00102F21">
        <w:rPr>
          <w:rFonts w:ascii="Arial" w:hAnsi="Arial" w:cs="Arial"/>
          <w:b/>
          <w:bCs/>
          <w:color w:val="FF0000"/>
          <w:szCs w:val="24"/>
        </w:rPr>
        <w:t xml:space="preserve"> da </w:t>
      </w:r>
      <w:proofErr w:type="gramStart"/>
      <w:r w:rsidRPr="00102F21">
        <w:rPr>
          <w:rFonts w:ascii="Arial" w:hAnsi="Arial" w:cs="Arial"/>
          <w:b/>
          <w:bCs/>
          <w:color w:val="FF0000"/>
          <w:szCs w:val="24"/>
        </w:rPr>
        <w:t>API</w:t>
      </w:r>
      <w:r w:rsidRPr="00102F21">
        <w:rPr>
          <w:rFonts w:ascii="Arial" w:hAnsi="Arial" w:cs="Arial"/>
          <w:color w:val="FF0000"/>
          <w:szCs w:val="24"/>
        </w:rPr>
        <w:t xml:space="preserve">  ,</w:t>
      </w:r>
      <w:proofErr w:type="gramEnd"/>
      <w:r w:rsidRPr="00102F21">
        <w:rPr>
          <w:rFonts w:ascii="Arial" w:hAnsi="Arial" w:cs="Arial"/>
          <w:color w:val="FF0000"/>
          <w:szCs w:val="24"/>
        </w:rPr>
        <w:t xml:space="preserve"> como responsável coloque seu </w:t>
      </w:r>
      <w:r w:rsidRPr="00102F21">
        <w:rPr>
          <w:rFonts w:ascii="Arial" w:hAnsi="Arial" w:cs="Arial"/>
          <w:b/>
          <w:bCs/>
          <w:color w:val="FF0000"/>
          <w:szCs w:val="24"/>
        </w:rPr>
        <w:t xml:space="preserve">primeiro nome </w:t>
      </w:r>
      <w:proofErr w:type="gramStart"/>
      <w:r w:rsidRPr="00102F21">
        <w:rPr>
          <w:rFonts w:ascii="Arial" w:hAnsi="Arial" w:cs="Arial"/>
          <w:b/>
          <w:bCs/>
          <w:color w:val="FF0000"/>
          <w:szCs w:val="24"/>
        </w:rPr>
        <w:t>seguido  do</w:t>
      </w:r>
      <w:proofErr w:type="gramEnd"/>
      <w:r w:rsidRPr="00102F21">
        <w:rPr>
          <w:rFonts w:ascii="Arial" w:hAnsi="Arial" w:cs="Arial"/>
          <w:b/>
          <w:bCs/>
          <w:color w:val="FF0000"/>
          <w:szCs w:val="24"/>
        </w:rPr>
        <w:t xml:space="preserve"> RU</w:t>
      </w:r>
      <w:r w:rsidRPr="00102F21">
        <w:rPr>
          <w:rFonts w:ascii="Arial" w:hAnsi="Arial" w:cs="Arial"/>
          <w:color w:val="FF0000"/>
          <w:szCs w:val="24"/>
        </w:rPr>
        <w:t xml:space="preserve">, para data de entrega coloque </w:t>
      </w:r>
      <w:r w:rsidRPr="00102F21">
        <w:rPr>
          <w:rFonts w:ascii="Arial" w:hAnsi="Arial" w:cs="Arial"/>
          <w:b/>
          <w:bCs/>
          <w:color w:val="FF0000"/>
          <w:szCs w:val="24"/>
        </w:rPr>
        <w:t>12/12/2025</w:t>
      </w:r>
      <w:r w:rsidRPr="00102F21">
        <w:rPr>
          <w:rFonts w:ascii="Arial" w:hAnsi="Arial" w:cs="Arial"/>
          <w:color w:val="FF0000"/>
          <w:szCs w:val="24"/>
        </w:rPr>
        <w:t>.</w:t>
      </w:r>
    </w:p>
    <w:p w14:paraId="671AFE36" w14:textId="77777777" w:rsidR="004F5A39" w:rsidRPr="004F5A39" w:rsidRDefault="004F5A39" w:rsidP="004F5A39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jc w:val="center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ook w:val="04A0" w:firstRow="1" w:lastRow="0" w:firstColumn="1" w:lastColumn="0" w:noHBand="0" w:noVBand="1"/>
      </w:tblPr>
      <w:tblGrid>
        <w:gridCol w:w="8494"/>
      </w:tblGrid>
      <w:tr w:rsidR="004F5A39" w:rsidRPr="004F5A39" w14:paraId="7C4DED0E" w14:textId="77777777" w:rsidTr="004F5A39">
        <w:trPr>
          <w:jc w:val="center"/>
        </w:trPr>
        <w:tc>
          <w:tcPr>
            <w:tcW w:w="8494" w:type="dxa"/>
            <w:vAlign w:val="center"/>
          </w:tcPr>
          <w:p w14:paraId="119744F2" w14:textId="1C7D523E" w:rsidR="004F5A39" w:rsidRPr="004F5A39" w:rsidRDefault="00811018" w:rsidP="007E53AA">
            <w:pPr>
              <w:spacing w:before="2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highlight w:val="yellow"/>
              </w:rPr>
              <w:t>Substitua esse texto pelo</w:t>
            </w:r>
            <w:r w:rsidR="004F5A39" w:rsidRPr="004F5A39">
              <w:rPr>
                <w:rFonts w:ascii="Arial" w:hAnsi="Arial" w:cs="Arial"/>
                <w:szCs w:val="24"/>
                <w:highlight w:val="yellow"/>
              </w:rPr>
              <w:t xml:space="preserve"> </w:t>
            </w:r>
            <w:proofErr w:type="spellStart"/>
            <w:r w:rsidR="004F5A39" w:rsidRPr="004F5A39">
              <w:rPr>
                <w:rFonts w:ascii="Arial" w:hAnsi="Arial" w:cs="Arial"/>
                <w:szCs w:val="24"/>
                <w:highlight w:val="yellow"/>
              </w:rPr>
              <w:t>endpoint</w:t>
            </w:r>
            <w:proofErr w:type="spellEnd"/>
          </w:p>
          <w:p w14:paraId="733CBDE5" w14:textId="77777777" w:rsidR="004F5A39" w:rsidRPr="004F5A39" w:rsidRDefault="004F5A39" w:rsidP="007E53AA">
            <w:pPr>
              <w:jc w:val="left"/>
              <w:rPr>
                <w:rFonts w:ascii="Arial" w:hAnsi="Arial" w:cs="Arial"/>
                <w:szCs w:val="24"/>
              </w:rPr>
            </w:pPr>
          </w:p>
        </w:tc>
      </w:tr>
      <w:tr w:rsidR="004F5A39" w:rsidRPr="004F5A39" w14:paraId="33AD9AF4" w14:textId="77777777" w:rsidTr="004F5A39">
        <w:trPr>
          <w:jc w:val="center"/>
        </w:trPr>
        <w:tc>
          <w:tcPr>
            <w:tcW w:w="8494" w:type="dxa"/>
          </w:tcPr>
          <w:p w14:paraId="548C1D75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1E52F696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6FCA8D3D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48995891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3DE792CF" w14:textId="7FF3FA4F" w:rsidR="004F5A39" w:rsidRPr="004F5A39" w:rsidRDefault="00811018" w:rsidP="007E53AA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highlight w:val="yellow"/>
              </w:rPr>
              <w:t xml:space="preserve">Substitua esse texto pelo </w:t>
            </w:r>
            <w:r w:rsidR="004F5A39" w:rsidRPr="004F5A39">
              <w:rPr>
                <w:rFonts w:ascii="Arial" w:hAnsi="Arial" w:cs="Arial"/>
                <w:szCs w:val="24"/>
                <w:highlight w:val="yellow"/>
              </w:rPr>
              <w:t xml:space="preserve">print 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  <w:p w14:paraId="77F7EAC2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7CF61354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07506B4A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3330AD68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6D79391C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5E90C834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735D556B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5EA2E49A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2A28D62B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7BACEA83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261E43C1" w14:textId="77777777" w:rsidR="004F5A39" w:rsidRPr="004F5A39" w:rsidRDefault="004F5A39" w:rsidP="004F5A39">
      <w:pPr>
        <w:rPr>
          <w:rFonts w:ascii="Arial" w:hAnsi="Arial" w:cs="Arial"/>
          <w:szCs w:val="24"/>
        </w:rPr>
      </w:pPr>
    </w:p>
    <w:p w14:paraId="6DF27887" w14:textId="4066D479" w:rsidR="004F5A39" w:rsidRPr="004F5A39" w:rsidRDefault="004F5A39" w:rsidP="004F5A39">
      <w:pPr>
        <w:rPr>
          <w:rFonts w:ascii="Arial" w:hAnsi="Arial" w:cs="Arial"/>
          <w:szCs w:val="24"/>
        </w:rPr>
      </w:pPr>
      <w:r w:rsidRPr="004F5A39">
        <w:rPr>
          <w:rFonts w:ascii="Arial" w:hAnsi="Arial" w:cs="Arial"/>
          <w:b/>
          <w:bCs/>
          <w:szCs w:val="24"/>
        </w:rPr>
        <w:t>Teste 2</w:t>
      </w:r>
      <w:r w:rsidR="00811018">
        <w:rPr>
          <w:rFonts w:ascii="Arial" w:hAnsi="Arial" w:cs="Arial"/>
          <w:b/>
          <w:bCs/>
          <w:szCs w:val="24"/>
        </w:rPr>
        <w:t xml:space="preserve"> - </w:t>
      </w:r>
      <w:r w:rsidRPr="00811018">
        <w:rPr>
          <w:rFonts w:ascii="Arial" w:hAnsi="Arial" w:cs="Arial"/>
          <w:b/>
          <w:bCs/>
          <w:szCs w:val="24"/>
        </w:rPr>
        <w:t>Listar todas as tarefas cadastradas</w:t>
      </w:r>
    </w:p>
    <w:p w14:paraId="753C27A4" w14:textId="77777777" w:rsidR="004F5A39" w:rsidRPr="004F5A39" w:rsidRDefault="004F5A39" w:rsidP="004F5A39">
      <w:pPr>
        <w:rPr>
          <w:rFonts w:ascii="Arial" w:hAnsi="Arial" w:cs="Arial"/>
          <w:b/>
          <w:bCs/>
          <w:szCs w:val="24"/>
        </w:rPr>
      </w:pPr>
    </w:p>
    <w:tbl>
      <w:tblPr>
        <w:tblStyle w:val="Tabelacomgrade"/>
        <w:tblW w:w="0" w:type="auto"/>
        <w:jc w:val="center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ook w:val="04A0" w:firstRow="1" w:lastRow="0" w:firstColumn="1" w:lastColumn="0" w:noHBand="0" w:noVBand="1"/>
      </w:tblPr>
      <w:tblGrid>
        <w:gridCol w:w="8494"/>
      </w:tblGrid>
      <w:tr w:rsidR="004F5A39" w:rsidRPr="004F5A39" w14:paraId="2472F183" w14:textId="77777777" w:rsidTr="004F5A39">
        <w:trPr>
          <w:jc w:val="center"/>
        </w:trPr>
        <w:tc>
          <w:tcPr>
            <w:tcW w:w="8494" w:type="dxa"/>
            <w:vAlign w:val="center"/>
          </w:tcPr>
          <w:p w14:paraId="1BF7010E" w14:textId="77777777" w:rsidR="00811018" w:rsidRPr="004F5A39" w:rsidRDefault="00811018" w:rsidP="00811018">
            <w:pPr>
              <w:spacing w:before="2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highlight w:val="yellow"/>
              </w:rPr>
              <w:t>Substitua esse texto pelo</w:t>
            </w:r>
            <w:r w:rsidRPr="004F5A39">
              <w:rPr>
                <w:rFonts w:ascii="Arial" w:hAnsi="Arial" w:cs="Arial"/>
                <w:szCs w:val="24"/>
                <w:highlight w:val="yellow"/>
              </w:rPr>
              <w:t xml:space="preserve"> </w:t>
            </w:r>
            <w:proofErr w:type="spellStart"/>
            <w:r w:rsidRPr="004F5A39">
              <w:rPr>
                <w:rFonts w:ascii="Arial" w:hAnsi="Arial" w:cs="Arial"/>
                <w:szCs w:val="24"/>
                <w:highlight w:val="yellow"/>
              </w:rPr>
              <w:t>endpoint</w:t>
            </w:r>
            <w:proofErr w:type="spellEnd"/>
          </w:p>
          <w:p w14:paraId="3FE08C4B" w14:textId="77777777" w:rsidR="004F5A39" w:rsidRPr="004F5A39" w:rsidRDefault="004F5A39" w:rsidP="007E53AA">
            <w:pPr>
              <w:jc w:val="left"/>
              <w:rPr>
                <w:rFonts w:ascii="Arial" w:hAnsi="Arial" w:cs="Arial"/>
                <w:szCs w:val="24"/>
              </w:rPr>
            </w:pPr>
          </w:p>
        </w:tc>
      </w:tr>
      <w:tr w:rsidR="004F5A39" w:rsidRPr="004F5A39" w14:paraId="6EAC5064" w14:textId="77777777" w:rsidTr="004F5A39">
        <w:trPr>
          <w:jc w:val="center"/>
        </w:trPr>
        <w:tc>
          <w:tcPr>
            <w:tcW w:w="8494" w:type="dxa"/>
          </w:tcPr>
          <w:p w14:paraId="68A80761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112FF772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783496C5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1488F2EA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2DA883A8" w14:textId="77777777" w:rsidR="00811018" w:rsidRPr="004F5A39" w:rsidRDefault="00811018" w:rsidP="00811018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highlight w:val="yellow"/>
              </w:rPr>
              <w:t xml:space="preserve">Substitua esse texto pelo </w:t>
            </w:r>
            <w:r w:rsidRPr="004F5A39">
              <w:rPr>
                <w:rFonts w:ascii="Arial" w:hAnsi="Arial" w:cs="Arial"/>
                <w:szCs w:val="24"/>
                <w:highlight w:val="yellow"/>
              </w:rPr>
              <w:t xml:space="preserve">print 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  <w:p w14:paraId="34CF7DE0" w14:textId="77777777" w:rsidR="00811018" w:rsidRPr="004F5A39" w:rsidRDefault="00811018" w:rsidP="00811018">
            <w:pPr>
              <w:rPr>
                <w:rFonts w:ascii="Arial" w:hAnsi="Arial" w:cs="Arial"/>
                <w:szCs w:val="24"/>
              </w:rPr>
            </w:pPr>
          </w:p>
          <w:p w14:paraId="5A4EA1E4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15A58C9C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0B0FFBEA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3E39CC54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4A607C65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72910C46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4190D49D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6C395630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4CC2FAE3" w14:textId="77777777" w:rsidR="00102F21" w:rsidRDefault="00102F21" w:rsidP="004F5A39">
      <w:pPr>
        <w:rPr>
          <w:rFonts w:ascii="Arial" w:hAnsi="Arial" w:cs="Arial"/>
          <w:b/>
          <w:bCs/>
          <w:szCs w:val="24"/>
        </w:rPr>
      </w:pPr>
    </w:p>
    <w:p w14:paraId="683098E6" w14:textId="1CA6F99F" w:rsidR="004F5A39" w:rsidRPr="00811018" w:rsidRDefault="004F5A39" w:rsidP="004F5A39">
      <w:pPr>
        <w:rPr>
          <w:rFonts w:ascii="Arial" w:hAnsi="Arial" w:cs="Arial"/>
          <w:b/>
          <w:bCs/>
          <w:szCs w:val="24"/>
        </w:rPr>
      </w:pPr>
      <w:r w:rsidRPr="004F5A39">
        <w:rPr>
          <w:rFonts w:ascii="Arial" w:hAnsi="Arial" w:cs="Arial"/>
          <w:b/>
          <w:bCs/>
          <w:szCs w:val="24"/>
        </w:rPr>
        <w:t>Teste 3</w:t>
      </w:r>
      <w:r w:rsidR="00811018">
        <w:rPr>
          <w:rFonts w:ascii="Arial" w:hAnsi="Arial" w:cs="Arial"/>
          <w:b/>
          <w:bCs/>
          <w:szCs w:val="24"/>
        </w:rPr>
        <w:t xml:space="preserve"> - </w:t>
      </w:r>
      <w:r w:rsidRPr="00966FD7">
        <w:rPr>
          <w:rFonts w:ascii="Arial" w:hAnsi="Arial" w:cs="Arial"/>
          <w:b/>
          <w:bCs/>
          <w:szCs w:val="24"/>
        </w:rPr>
        <w:t xml:space="preserve">Atualizar </w:t>
      </w:r>
      <w:r w:rsidRPr="00811018">
        <w:rPr>
          <w:rFonts w:ascii="Arial" w:hAnsi="Arial" w:cs="Arial"/>
          <w:b/>
          <w:bCs/>
          <w:szCs w:val="24"/>
        </w:rPr>
        <w:t>o</w:t>
      </w:r>
      <w:r w:rsidRPr="00966FD7">
        <w:rPr>
          <w:rFonts w:ascii="Arial" w:hAnsi="Arial" w:cs="Arial"/>
          <w:b/>
          <w:bCs/>
          <w:szCs w:val="24"/>
        </w:rPr>
        <w:t xml:space="preserve"> </w:t>
      </w:r>
      <w:r w:rsidRPr="00811018">
        <w:rPr>
          <w:rFonts w:ascii="Arial" w:hAnsi="Arial" w:cs="Arial"/>
          <w:b/>
          <w:bCs/>
          <w:szCs w:val="24"/>
        </w:rPr>
        <w:t xml:space="preserve">cadastro </w:t>
      </w:r>
      <w:r w:rsidR="001B0256">
        <w:rPr>
          <w:rFonts w:ascii="Arial" w:hAnsi="Arial" w:cs="Arial"/>
          <w:b/>
          <w:bCs/>
          <w:szCs w:val="24"/>
        </w:rPr>
        <w:t>(</w:t>
      </w:r>
      <w:r w:rsidRPr="00811018">
        <w:rPr>
          <w:rFonts w:ascii="Arial" w:hAnsi="Arial" w:cs="Arial"/>
          <w:b/>
          <w:bCs/>
          <w:szCs w:val="24"/>
        </w:rPr>
        <w:t>com seu nome</w:t>
      </w:r>
      <w:r w:rsidR="001B0256">
        <w:rPr>
          <w:rFonts w:ascii="Arial" w:hAnsi="Arial" w:cs="Arial"/>
          <w:b/>
          <w:bCs/>
          <w:szCs w:val="24"/>
        </w:rPr>
        <w:t>)</w:t>
      </w:r>
      <w:r w:rsidRPr="00966FD7">
        <w:rPr>
          <w:rFonts w:ascii="Arial" w:hAnsi="Arial" w:cs="Arial"/>
          <w:b/>
          <w:bCs/>
          <w:szCs w:val="24"/>
        </w:rPr>
        <w:t xml:space="preserve"> e verificar se os dados estão refletidos corretamente</w:t>
      </w:r>
      <w:r w:rsidRPr="00811018">
        <w:rPr>
          <w:rFonts w:ascii="Arial" w:hAnsi="Arial" w:cs="Arial"/>
          <w:b/>
          <w:bCs/>
          <w:szCs w:val="24"/>
        </w:rPr>
        <w:t>.</w:t>
      </w:r>
    </w:p>
    <w:p w14:paraId="2B66A904" w14:textId="77777777" w:rsidR="004F5A39" w:rsidRPr="004F5A39" w:rsidRDefault="004F5A39" w:rsidP="004F5A39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jc w:val="center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ook w:val="04A0" w:firstRow="1" w:lastRow="0" w:firstColumn="1" w:lastColumn="0" w:noHBand="0" w:noVBand="1"/>
      </w:tblPr>
      <w:tblGrid>
        <w:gridCol w:w="8494"/>
      </w:tblGrid>
      <w:tr w:rsidR="004F5A39" w:rsidRPr="004F5A39" w14:paraId="34900824" w14:textId="77777777" w:rsidTr="004F5A39">
        <w:trPr>
          <w:jc w:val="center"/>
        </w:trPr>
        <w:tc>
          <w:tcPr>
            <w:tcW w:w="8494" w:type="dxa"/>
            <w:vAlign w:val="center"/>
          </w:tcPr>
          <w:p w14:paraId="6DF034A6" w14:textId="77777777" w:rsidR="00811018" w:rsidRPr="004F5A39" w:rsidRDefault="00811018" w:rsidP="00811018">
            <w:pPr>
              <w:spacing w:before="2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highlight w:val="yellow"/>
              </w:rPr>
              <w:t>Substitua esse texto pelo</w:t>
            </w:r>
            <w:r w:rsidRPr="004F5A39">
              <w:rPr>
                <w:rFonts w:ascii="Arial" w:hAnsi="Arial" w:cs="Arial"/>
                <w:szCs w:val="24"/>
                <w:highlight w:val="yellow"/>
              </w:rPr>
              <w:t xml:space="preserve"> </w:t>
            </w:r>
            <w:proofErr w:type="spellStart"/>
            <w:r w:rsidRPr="004F5A39">
              <w:rPr>
                <w:rFonts w:ascii="Arial" w:hAnsi="Arial" w:cs="Arial"/>
                <w:szCs w:val="24"/>
                <w:highlight w:val="yellow"/>
              </w:rPr>
              <w:t>endpoint</w:t>
            </w:r>
            <w:proofErr w:type="spellEnd"/>
          </w:p>
          <w:p w14:paraId="60338C08" w14:textId="77777777" w:rsidR="004F5A39" w:rsidRPr="004F5A39" w:rsidRDefault="004F5A39" w:rsidP="007E53AA">
            <w:pPr>
              <w:jc w:val="left"/>
              <w:rPr>
                <w:rFonts w:ascii="Arial" w:hAnsi="Arial" w:cs="Arial"/>
                <w:szCs w:val="24"/>
              </w:rPr>
            </w:pPr>
          </w:p>
        </w:tc>
      </w:tr>
      <w:tr w:rsidR="004F5A39" w:rsidRPr="004F5A39" w14:paraId="46976C2B" w14:textId="77777777" w:rsidTr="004F5A39">
        <w:trPr>
          <w:jc w:val="center"/>
        </w:trPr>
        <w:tc>
          <w:tcPr>
            <w:tcW w:w="8494" w:type="dxa"/>
          </w:tcPr>
          <w:p w14:paraId="149522E0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38679E07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7A264449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2916AB3E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171CDCE9" w14:textId="77777777" w:rsidR="00811018" w:rsidRPr="004F5A39" w:rsidRDefault="00811018" w:rsidP="00811018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highlight w:val="yellow"/>
              </w:rPr>
              <w:t xml:space="preserve">Substitua esse texto pelo </w:t>
            </w:r>
            <w:r w:rsidRPr="004F5A39">
              <w:rPr>
                <w:rFonts w:ascii="Arial" w:hAnsi="Arial" w:cs="Arial"/>
                <w:szCs w:val="24"/>
                <w:highlight w:val="yellow"/>
              </w:rPr>
              <w:t xml:space="preserve">print 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  <w:p w14:paraId="495384A6" w14:textId="77777777" w:rsidR="00811018" w:rsidRPr="004F5A39" w:rsidRDefault="00811018" w:rsidP="00811018">
            <w:pPr>
              <w:rPr>
                <w:rFonts w:ascii="Arial" w:hAnsi="Arial" w:cs="Arial"/>
                <w:szCs w:val="24"/>
              </w:rPr>
            </w:pPr>
          </w:p>
          <w:p w14:paraId="404610A3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5AF90A3D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1F0ABBE0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79D6418F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2B9E0C34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6946E71A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601CC3D5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4A91B817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535031E8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3A1D9420" w14:textId="77777777" w:rsidR="004F5A39" w:rsidRPr="004F5A39" w:rsidRDefault="004F5A39" w:rsidP="004F5A39">
      <w:pPr>
        <w:rPr>
          <w:rFonts w:ascii="Arial" w:hAnsi="Arial" w:cs="Arial"/>
          <w:szCs w:val="24"/>
        </w:rPr>
      </w:pPr>
    </w:p>
    <w:p w14:paraId="1BC855AF" w14:textId="77777777" w:rsidR="004F5A39" w:rsidRPr="004F5A39" w:rsidRDefault="004F5A39" w:rsidP="004F5A39">
      <w:pPr>
        <w:rPr>
          <w:rFonts w:ascii="Arial" w:hAnsi="Arial" w:cs="Arial"/>
          <w:szCs w:val="24"/>
        </w:rPr>
      </w:pPr>
    </w:p>
    <w:p w14:paraId="6F8BEE0B" w14:textId="77777777" w:rsidR="004F5A39" w:rsidRPr="004F5A39" w:rsidRDefault="004F5A39" w:rsidP="004F5A39">
      <w:pPr>
        <w:rPr>
          <w:rFonts w:ascii="Arial" w:hAnsi="Arial" w:cs="Arial"/>
          <w:szCs w:val="24"/>
        </w:rPr>
      </w:pPr>
    </w:p>
    <w:p w14:paraId="0DDE8D79" w14:textId="7FE9DEF7" w:rsidR="004F5A39" w:rsidRPr="004F5A39" w:rsidRDefault="004F5A39" w:rsidP="004F5A39">
      <w:pPr>
        <w:rPr>
          <w:rFonts w:ascii="Arial" w:hAnsi="Arial" w:cs="Arial"/>
          <w:szCs w:val="24"/>
        </w:rPr>
      </w:pPr>
      <w:r w:rsidRPr="004F5A39">
        <w:rPr>
          <w:rFonts w:ascii="Arial" w:hAnsi="Arial" w:cs="Arial"/>
          <w:b/>
          <w:bCs/>
          <w:szCs w:val="24"/>
        </w:rPr>
        <w:t>Teste 4</w:t>
      </w:r>
      <w:r w:rsidR="00811018">
        <w:rPr>
          <w:rFonts w:ascii="Arial" w:hAnsi="Arial" w:cs="Arial"/>
          <w:b/>
          <w:bCs/>
          <w:szCs w:val="24"/>
        </w:rPr>
        <w:t xml:space="preserve"> -</w:t>
      </w:r>
      <w:r w:rsidR="00811018" w:rsidRPr="00811018">
        <w:rPr>
          <w:rFonts w:ascii="Arial" w:hAnsi="Arial" w:cs="Arial"/>
          <w:b/>
          <w:bCs/>
          <w:szCs w:val="24"/>
        </w:rPr>
        <w:t xml:space="preserve"> </w:t>
      </w:r>
      <w:r w:rsidRPr="00811018">
        <w:rPr>
          <w:rFonts w:ascii="Arial" w:hAnsi="Arial" w:cs="Arial"/>
          <w:b/>
          <w:bCs/>
          <w:szCs w:val="24"/>
        </w:rPr>
        <w:t>E</w:t>
      </w:r>
      <w:r w:rsidRPr="00966FD7">
        <w:rPr>
          <w:rFonts w:ascii="Arial" w:hAnsi="Arial" w:cs="Arial"/>
          <w:b/>
          <w:bCs/>
          <w:szCs w:val="24"/>
        </w:rPr>
        <w:t xml:space="preserve">xcluir um </w:t>
      </w:r>
      <w:proofErr w:type="gramStart"/>
      <w:r w:rsidRPr="00811018">
        <w:rPr>
          <w:rFonts w:ascii="Arial" w:hAnsi="Arial" w:cs="Arial"/>
          <w:b/>
          <w:bCs/>
          <w:szCs w:val="24"/>
        </w:rPr>
        <w:t>cadastro</w:t>
      </w:r>
      <w:r w:rsidR="001B0256">
        <w:rPr>
          <w:rFonts w:ascii="Arial" w:hAnsi="Arial" w:cs="Arial"/>
          <w:b/>
          <w:bCs/>
          <w:szCs w:val="24"/>
        </w:rPr>
        <w:t>(</w:t>
      </w:r>
      <w:proofErr w:type="gramEnd"/>
      <w:r w:rsidR="001B0256">
        <w:rPr>
          <w:rFonts w:ascii="Arial" w:hAnsi="Arial" w:cs="Arial"/>
          <w:b/>
          <w:bCs/>
          <w:szCs w:val="24"/>
        </w:rPr>
        <w:t>com seu nome)</w:t>
      </w:r>
      <w:r w:rsidRPr="00966FD7">
        <w:rPr>
          <w:rFonts w:ascii="Arial" w:hAnsi="Arial" w:cs="Arial"/>
          <w:b/>
          <w:bCs/>
          <w:szCs w:val="24"/>
        </w:rPr>
        <w:t xml:space="preserve"> e </w:t>
      </w:r>
      <w:r w:rsidRPr="00811018">
        <w:rPr>
          <w:rFonts w:ascii="Arial" w:hAnsi="Arial" w:cs="Arial"/>
          <w:b/>
          <w:bCs/>
          <w:szCs w:val="24"/>
        </w:rPr>
        <w:t xml:space="preserve">mostrar que </w:t>
      </w:r>
      <w:r w:rsidRPr="00966FD7">
        <w:rPr>
          <w:rFonts w:ascii="Arial" w:hAnsi="Arial" w:cs="Arial"/>
          <w:b/>
          <w:bCs/>
          <w:szCs w:val="24"/>
        </w:rPr>
        <w:t>ele desaparece da lista.</w:t>
      </w:r>
    </w:p>
    <w:p w14:paraId="2DE6104F" w14:textId="77777777" w:rsidR="004F5A39" w:rsidRPr="004F5A39" w:rsidRDefault="004F5A39" w:rsidP="004F5A39">
      <w:pPr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jc w:val="center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ook w:val="04A0" w:firstRow="1" w:lastRow="0" w:firstColumn="1" w:lastColumn="0" w:noHBand="0" w:noVBand="1"/>
      </w:tblPr>
      <w:tblGrid>
        <w:gridCol w:w="8494"/>
      </w:tblGrid>
      <w:tr w:rsidR="004F5A39" w:rsidRPr="004F5A39" w14:paraId="62E310FC" w14:textId="77777777" w:rsidTr="004F5A39">
        <w:trPr>
          <w:jc w:val="center"/>
        </w:trPr>
        <w:tc>
          <w:tcPr>
            <w:tcW w:w="8494" w:type="dxa"/>
            <w:vAlign w:val="center"/>
          </w:tcPr>
          <w:p w14:paraId="3320B7D8" w14:textId="77777777" w:rsidR="00811018" w:rsidRPr="004F5A39" w:rsidRDefault="00811018" w:rsidP="00811018">
            <w:pPr>
              <w:spacing w:before="2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highlight w:val="yellow"/>
              </w:rPr>
              <w:t>Substitua esse texto pelo</w:t>
            </w:r>
            <w:r w:rsidRPr="004F5A39">
              <w:rPr>
                <w:rFonts w:ascii="Arial" w:hAnsi="Arial" w:cs="Arial"/>
                <w:szCs w:val="24"/>
                <w:highlight w:val="yellow"/>
              </w:rPr>
              <w:t xml:space="preserve"> </w:t>
            </w:r>
            <w:proofErr w:type="spellStart"/>
            <w:r w:rsidRPr="004F5A39">
              <w:rPr>
                <w:rFonts w:ascii="Arial" w:hAnsi="Arial" w:cs="Arial"/>
                <w:szCs w:val="24"/>
                <w:highlight w:val="yellow"/>
              </w:rPr>
              <w:t>endpoint</w:t>
            </w:r>
            <w:proofErr w:type="spellEnd"/>
          </w:p>
          <w:p w14:paraId="6CCF2C4A" w14:textId="77777777" w:rsidR="004F5A39" w:rsidRPr="004F5A39" w:rsidRDefault="004F5A39" w:rsidP="007E53AA">
            <w:pPr>
              <w:jc w:val="left"/>
              <w:rPr>
                <w:rFonts w:ascii="Arial" w:hAnsi="Arial" w:cs="Arial"/>
                <w:szCs w:val="24"/>
              </w:rPr>
            </w:pPr>
          </w:p>
        </w:tc>
      </w:tr>
      <w:tr w:rsidR="004F5A39" w:rsidRPr="004F5A39" w14:paraId="156E68F2" w14:textId="77777777" w:rsidTr="004F5A39">
        <w:trPr>
          <w:jc w:val="center"/>
        </w:trPr>
        <w:tc>
          <w:tcPr>
            <w:tcW w:w="8494" w:type="dxa"/>
          </w:tcPr>
          <w:p w14:paraId="3C0F885C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3AEF1214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00956F3F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7FD97F87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2414C260" w14:textId="77777777" w:rsidR="00811018" w:rsidRPr="004F5A39" w:rsidRDefault="00811018" w:rsidP="00811018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highlight w:val="yellow"/>
              </w:rPr>
              <w:t xml:space="preserve">Substitua esse texto pelo </w:t>
            </w:r>
            <w:r w:rsidRPr="004F5A39">
              <w:rPr>
                <w:rFonts w:ascii="Arial" w:hAnsi="Arial" w:cs="Arial"/>
                <w:szCs w:val="24"/>
                <w:highlight w:val="yellow"/>
              </w:rPr>
              <w:t xml:space="preserve">print 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  <w:p w14:paraId="4B71B032" w14:textId="77777777" w:rsidR="00811018" w:rsidRPr="004F5A39" w:rsidRDefault="00811018" w:rsidP="00811018">
            <w:pPr>
              <w:rPr>
                <w:rFonts w:ascii="Arial" w:hAnsi="Arial" w:cs="Arial"/>
                <w:szCs w:val="24"/>
              </w:rPr>
            </w:pPr>
          </w:p>
          <w:p w14:paraId="618FEA79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6922FCE5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7E4CCE54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6394775B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51B3CE3A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79FB5DAF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3B4601E1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07C2DF98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  <w:p w14:paraId="5A088F4D" w14:textId="77777777" w:rsidR="004F5A39" w:rsidRPr="004F5A39" w:rsidRDefault="004F5A39" w:rsidP="007E53AA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4E9BA3C6" w14:textId="77777777" w:rsidR="00323873" w:rsidRPr="004F5A39" w:rsidRDefault="00323873" w:rsidP="004F5A39">
      <w:pPr>
        <w:pStyle w:val="07-FolhadeRosto"/>
        <w:jc w:val="both"/>
        <w:rPr>
          <w:rFonts w:ascii="Arial" w:hAnsi="Arial" w:cs="Arial"/>
          <w:b w:val="0"/>
          <w:caps w:val="0"/>
          <w:szCs w:val="24"/>
        </w:rPr>
      </w:pPr>
    </w:p>
    <w:sectPr w:rsidR="00323873" w:rsidRPr="004F5A39" w:rsidSect="004F5A39">
      <w:footerReference w:type="first" r:id="rId9"/>
      <w:pgSz w:w="11907" w:h="16840" w:code="9"/>
      <w:pgMar w:top="1440" w:right="1080" w:bottom="1440" w:left="1080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9720A" w14:textId="77777777" w:rsidR="001B6D75" w:rsidRDefault="001B6D75">
      <w:r>
        <w:separator/>
      </w:r>
    </w:p>
  </w:endnote>
  <w:endnote w:type="continuationSeparator" w:id="0">
    <w:p w14:paraId="6326DA25" w14:textId="77777777" w:rsidR="001B6D75" w:rsidRDefault="001B6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95AA9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5C3DD" w14:textId="77777777" w:rsidR="001B6D75" w:rsidRDefault="001B6D75">
      <w:r>
        <w:separator/>
      </w:r>
    </w:p>
  </w:footnote>
  <w:footnote w:type="continuationSeparator" w:id="0">
    <w:p w14:paraId="071FD28F" w14:textId="77777777" w:rsidR="001B6D75" w:rsidRDefault="001B6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435E61"/>
    <w:multiLevelType w:val="hybridMultilevel"/>
    <w:tmpl w:val="E0524DBA"/>
    <w:lvl w:ilvl="0" w:tplc="302EC5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76916D9"/>
    <w:multiLevelType w:val="hybridMultilevel"/>
    <w:tmpl w:val="4A4CB234"/>
    <w:lvl w:ilvl="0" w:tplc="B7001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1A321C9"/>
    <w:multiLevelType w:val="hybridMultilevel"/>
    <w:tmpl w:val="8918CF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940776">
    <w:abstractNumId w:val="12"/>
  </w:num>
  <w:num w:numId="2" w16cid:durableId="1967422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5077340">
    <w:abstractNumId w:val="8"/>
  </w:num>
  <w:num w:numId="4" w16cid:durableId="1921712463">
    <w:abstractNumId w:val="7"/>
  </w:num>
  <w:num w:numId="5" w16cid:durableId="1257595568">
    <w:abstractNumId w:val="10"/>
  </w:num>
  <w:num w:numId="6" w16cid:durableId="1061176272">
    <w:abstractNumId w:val="9"/>
  </w:num>
  <w:num w:numId="7" w16cid:durableId="2055545869">
    <w:abstractNumId w:val="4"/>
  </w:num>
  <w:num w:numId="8" w16cid:durableId="678311730">
    <w:abstractNumId w:val="2"/>
  </w:num>
  <w:num w:numId="9" w16cid:durableId="769399148">
    <w:abstractNumId w:val="11"/>
  </w:num>
  <w:num w:numId="10" w16cid:durableId="929703721">
    <w:abstractNumId w:val="5"/>
  </w:num>
  <w:num w:numId="11" w16cid:durableId="95829665">
    <w:abstractNumId w:val="12"/>
  </w:num>
  <w:num w:numId="12" w16cid:durableId="8739230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532027">
    <w:abstractNumId w:val="12"/>
  </w:num>
  <w:num w:numId="14" w16cid:durableId="1546870570">
    <w:abstractNumId w:val="12"/>
  </w:num>
  <w:num w:numId="15" w16cid:durableId="1975671257">
    <w:abstractNumId w:val="0"/>
  </w:num>
  <w:num w:numId="16" w16cid:durableId="289746511">
    <w:abstractNumId w:val="12"/>
  </w:num>
  <w:num w:numId="17" w16cid:durableId="1513492744">
    <w:abstractNumId w:val="12"/>
  </w:num>
  <w:num w:numId="18" w16cid:durableId="994719248">
    <w:abstractNumId w:val="12"/>
  </w:num>
  <w:num w:numId="19" w16cid:durableId="3111805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0013081">
    <w:abstractNumId w:val="12"/>
  </w:num>
  <w:num w:numId="21" w16cid:durableId="1654408217">
    <w:abstractNumId w:val="6"/>
  </w:num>
  <w:num w:numId="22" w16cid:durableId="619260705">
    <w:abstractNumId w:val="3"/>
  </w:num>
  <w:num w:numId="23" w16cid:durableId="172359754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30F5D"/>
    <w:rsid w:val="00042B1C"/>
    <w:rsid w:val="000467FC"/>
    <w:rsid w:val="000502DA"/>
    <w:rsid w:val="00070762"/>
    <w:rsid w:val="00081763"/>
    <w:rsid w:val="00086588"/>
    <w:rsid w:val="000878D4"/>
    <w:rsid w:val="0009219B"/>
    <w:rsid w:val="000B6370"/>
    <w:rsid w:val="000D494C"/>
    <w:rsid w:val="000F12FB"/>
    <w:rsid w:val="001003E0"/>
    <w:rsid w:val="00102F21"/>
    <w:rsid w:val="00130087"/>
    <w:rsid w:val="0013106F"/>
    <w:rsid w:val="00131F8C"/>
    <w:rsid w:val="00132E3A"/>
    <w:rsid w:val="00153F05"/>
    <w:rsid w:val="00155E30"/>
    <w:rsid w:val="001832B6"/>
    <w:rsid w:val="001926E5"/>
    <w:rsid w:val="00194B7E"/>
    <w:rsid w:val="001B0256"/>
    <w:rsid w:val="001B67FF"/>
    <w:rsid w:val="001B6D75"/>
    <w:rsid w:val="001E5136"/>
    <w:rsid w:val="00200576"/>
    <w:rsid w:val="00222BE4"/>
    <w:rsid w:val="0023433C"/>
    <w:rsid w:val="002373FB"/>
    <w:rsid w:val="00242C4C"/>
    <w:rsid w:val="002436CA"/>
    <w:rsid w:val="00260026"/>
    <w:rsid w:val="00263745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44F6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B016D"/>
    <w:rsid w:val="003B29B4"/>
    <w:rsid w:val="003C2047"/>
    <w:rsid w:val="003C4AE9"/>
    <w:rsid w:val="003D09A9"/>
    <w:rsid w:val="003E3CDC"/>
    <w:rsid w:val="004148C8"/>
    <w:rsid w:val="00422B6A"/>
    <w:rsid w:val="0042336B"/>
    <w:rsid w:val="0045436F"/>
    <w:rsid w:val="0045563F"/>
    <w:rsid w:val="004762E9"/>
    <w:rsid w:val="00477837"/>
    <w:rsid w:val="00481830"/>
    <w:rsid w:val="00481F47"/>
    <w:rsid w:val="004A021F"/>
    <w:rsid w:val="004A67B2"/>
    <w:rsid w:val="004B3310"/>
    <w:rsid w:val="004D0F3D"/>
    <w:rsid w:val="004D2910"/>
    <w:rsid w:val="004F44EC"/>
    <w:rsid w:val="004F5A39"/>
    <w:rsid w:val="00506114"/>
    <w:rsid w:val="00516CE2"/>
    <w:rsid w:val="00517BDA"/>
    <w:rsid w:val="00543724"/>
    <w:rsid w:val="00571DED"/>
    <w:rsid w:val="005725B0"/>
    <w:rsid w:val="00586208"/>
    <w:rsid w:val="005B7BCF"/>
    <w:rsid w:val="005E3B53"/>
    <w:rsid w:val="005E6BF4"/>
    <w:rsid w:val="0061118A"/>
    <w:rsid w:val="00611A22"/>
    <w:rsid w:val="00612662"/>
    <w:rsid w:val="0063383B"/>
    <w:rsid w:val="006370AE"/>
    <w:rsid w:val="006417AA"/>
    <w:rsid w:val="006440DE"/>
    <w:rsid w:val="00647BCE"/>
    <w:rsid w:val="00651446"/>
    <w:rsid w:val="006C7007"/>
    <w:rsid w:val="006F018A"/>
    <w:rsid w:val="006F31C0"/>
    <w:rsid w:val="006F36D2"/>
    <w:rsid w:val="007157EF"/>
    <w:rsid w:val="00716425"/>
    <w:rsid w:val="00721A4C"/>
    <w:rsid w:val="007273F7"/>
    <w:rsid w:val="00734186"/>
    <w:rsid w:val="00737D07"/>
    <w:rsid w:val="00784722"/>
    <w:rsid w:val="007D3311"/>
    <w:rsid w:val="007D499C"/>
    <w:rsid w:val="007D5E03"/>
    <w:rsid w:val="007F4337"/>
    <w:rsid w:val="007F784C"/>
    <w:rsid w:val="00801195"/>
    <w:rsid w:val="00811018"/>
    <w:rsid w:val="00837B19"/>
    <w:rsid w:val="008653A9"/>
    <w:rsid w:val="00874A2B"/>
    <w:rsid w:val="00875953"/>
    <w:rsid w:val="008766A4"/>
    <w:rsid w:val="00884E2C"/>
    <w:rsid w:val="00897204"/>
    <w:rsid w:val="008A6C31"/>
    <w:rsid w:val="008B2720"/>
    <w:rsid w:val="008B3B3F"/>
    <w:rsid w:val="008C192F"/>
    <w:rsid w:val="008D31F5"/>
    <w:rsid w:val="008F612E"/>
    <w:rsid w:val="00910F82"/>
    <w:rsid w:val="00914487"/>
    <w:rsid w:val="00920EEF"/>
    <w:rsid w:val="0096293C"/>
    <w:rsid w:val="0096411C"/>
    <w:rsid w:val="00972D90"/>
    <w:rsid w:val="009802F9"/>
    <w:rsid w:val="009A1B60"/>
    <w:rsid w:val="009A1CDC"/>
    <w:rsid w:val="009A4CEC"/>
    <w:rsid w:val="009C7EE2"/>
    <w:rsid w:val="009D2DE4"/>
    <w:rsid w:val="009D7891"/>
    <w:rsid w:val="009E0D39"/>
    <w:rsid w:val="009E5F36"/>
    <w:rsid w:val="009F03A6"/>
    <w:rsid w:val="009F30CB"/>
    <w:rsid w:val="009F6D2D"/>
    <w:rsid w:val="00A1300E"/>
    <w:rsid w:val="00A25B41"/>
    <w:rsid w:val="00A25F6B"/>
    <w:rsid w:val="00A26DD2"/>
    <w:rsid w:val="00A320FC"/>
    <w:rsid w:val="00A44AF4"/>
    <w:rsid w:val="00A52F83"/>
    <w:rsid w:val="00A60F15"/>
    <w:rsid w:val="00A728C7"/>
    <w:rsid w:val="00A769B3"/>
    <w:rsid w:val="00A85D9F"/>
    <w:rsid w:val="00A96CE3"/>
    <w:rsid w:val="00AA0991"/>
    <w:rsid w:val="00AB36D6"/>
    <w:rsid w:val="00AB7E65"/>
    <w:rsid w:val="00AD155C"/>
    <w:rsid w:val="00AD49BD"/>
    <w:rsid w:val="00B01500"/>
    <w:rsid w:val="00B15222"/>
    <w:rsid w:val="00B30497"/>
    <w:rsid w:val="00B368F6"/>
    <w:rsid w:val="00B62DC3"/>
    <w:rsid w:val="00B7037A"/>
    <w:rsid w:val="00B86BEE"/>
    <w:rsid w:val="00BA41D3"/>
    <w:rsid w:val="00BB47D8"/>
    <w:rsid w:val="00BB4B7F"/>
    <w:rsid w:val="00BC4B58"/>
    <w:rsid w:val="00BD0619"/>
    <w:rsid w:val="00BF2481"/>
    <w:rsid w:val="00C05208"/>
    <w:rsid w:val="00C10032"/>
    <w:rsid w:val="00C12530"/>
    <w:rsid w:val="00C143BD"/>
    <w:rsid w:val="00C25AEC"/>
    <w:rsid w:val="00C37A7A"/>
    <w:rsid w:val="00C526A9"/>
    <w:rsid w:val="00C8139C"/>
    <w:rsid w:val="00C861FC"/>
    <w:rsid w:val="00CA5AA6"/>
    <w:rsid w:val="00CA6FCD"/>
    <w:rsid w:val="00CB4AF4"/>
    <w:rsid w:val="00CC253E"/>
    <w:rsid w:val="00CC712C"/>
    <w:rsid w:val="00CC7216"/>
    <w:rsid w:val="00CD3BC4"/>
    <w:rsid w:val="00CF3BEA"/>
    <w:rsid w:val="00CF625B"/>
    <w:rsid w:val="00D015AB"/>
    <w:rsid w:val="00D07FA1"/>
    <w:rsid w:val="00D348B9"/>
    <w:rsid w:val="00D44020"/>
    <w:rsid w:val="00D55D22"/>
    <w:rsid w:val="00D80938"/>
    <w:rsid w:val="00D81C29"/>
    <w:rsid w:val="00DA0240"/>
    <w:rsid w:val="00DA40D7"/>
    <w:rsid w:val="00DA4A03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66E98"/>
    <w:rsid w:val="00E70660"/>
    <w:rsid w:val="00ED61A5"/>
    <w:rsid w:val="00EE289B"/>
    <w:rsid w:val="00EE63FE"/>
    <w:rsid w:val="00EF2960"/>
    <w:rsid w:val="00EF541B"/>
    <w:rsid w:val="00F05543"/>
    <w:rsid w:val="00F15DC4"/>
    <w:rsid w:val="00F16014"/>
    <w:rsid w:val="00F17EC5"/>
    <w:rsid w:val="00F248FE"/>
    <w:rsid w:val="00F2620B"/>
    <w:rsid w:val="00F466E8"/>
    <w:rsid w:val="00F51F42"/>
    <w:rsid w:val="00F73511"/>
    <w:rsid w:val="00F84B85"/>
    <w:rsid w:val="00F95DA6"/>
    <w:rsid w:val="00FA1EC0"/>
    <w:rsid w:val="00FD3654"/>
    <w:rsid w:val="00FD4487"/>
    <w:rsid w:val="00FE3761"/>
    <w:rsid w:val="00FE69C5"/>
    <w:rsid w:val="00FE7040"/>
    <w:rsid w:val="00FF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40A98CE6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uiPriority w:val="39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B016D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2226EC0C-6398-400E-A762-515FF77E7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893</TotalTime>
  <Pages>3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LUCIANE YANASE HIRABARA KANASHIRO</cp:lastModifiedBy>
  <cp:revision>6</cp:revision>
  <cp:lastPrinted>2011-03-01T23:31:00Z</cp:lastPrinted>
  <dcterms:created xsi:type="dcterms:W3CDTF">2025-04-03T20:54:00Z</dcterms:created>
  <dcterms:modified xsi:type="dcterms:W3CDTF">2025-05-22T19:21:00Z</dcterms:modified>
</cp:coreProperties>
</file>